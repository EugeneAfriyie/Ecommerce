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692703" w:rsidRPr="00CF1A49" w:rsidTr="00007728">
        <w:trPr>
          <w:trHeight w:hRule="exact" w:val="1800"/>
        </w:trPr>
        <w:tc>
          <w:tcPr>
            <w:tcW w:w="9360" w:type="dxa"/>
            <w:tcMar>
              <w:top w:w="0" w:type="dxa"/>
              <w:bottom w:w="0" w:type="dxa"/>
            </w:tcMar>
          </w:tcPr>
          <w:p w:rsidR="00692703" w:rsidRPr="00CF1A49" w:rsidRDefault="004253BE" w:rsidP="00913946">
            <w:pPr>
              <w:pStyle w:val="Title"/>
            </w:pPr>
            <w:r>
              <w:t>eugene</w:t>
            </w:r>
            <w:r w:rsidR="00692703" w:rsidRPr="00CF1A49">
              <w:t xml:space="preserve"> </w:t>
            </w:r>
            <w:r>
              <w:rPr>
                <w:rStyle w:val="IntenseEmphasis"/>
              </w:rPr>
              <w:t>afriyie</w:t>
            </w:r>
          </w:p>
          <w:p w:rsidR="004253BE" w:rsidRDefault="002E77C4" w:rsidP="004253BE">
            <w:pPr>
              <w:pStyle w:val="ContactInfo"/>
              <w:contextualSpacing w:val="0"/>
            </w:pPr>
            <w:sdt>
              <w:sdtPr>
                <w:alias w:val="Enter address:"/>
                <w:tag w:val="Enter address:"/>
                <w:id w:val="352083995"/>
                <w:placeholder>
                  <w:docPart w:val="955FA7BD0AB345438FC5FF5FC455329E"/>
                </w:placeholder>
                <w:temporary/>
                <w:showingPlcHdr/>
                <w15:appearance w15:val="hidden"/>
              </w:sdtPr>
              <w:sdtEndPr/>
              <w:sdtContent>
                <w:r w:rsidR="00C57FC6" w:rsidRPr="00CF1A49">
                  <w:t>Address</w:t>
                </w:r>
              </w:sdtContent>
            </w:sdt>
            <w:r w:rsidR="004253BE">
              <w:t>:</w:t>
            </w:r>
            <w:proofErr w:type="spellStart"/>
            <w:r w:rsidR="004253BE">
              <w:t>Offinso</w:t>
            </w:r>
            <w:proofErr w:type="spellEnd"/>
            <w:r w:rsidR="004253BE">
              <w:t>-Ashanti</w:t>
            </w:r>
            <w:r w:rsidR="00692703" w:rsidRPr="00CF1A49">
              <w:t xml:space="preserve"> </w:t>
            </w:r>
            <w:sdt>
              <w:sdtPr>
                <w:alias w:val="Divider dot:"/>
                <w:tag w:val="Divider dot:"/>
                <w:id w:val="-1459182552"/>
                <w:placeholder>
                  <w:docPart w:val="E0802ED75D4E44A19479CA371E42B406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</w:t>
            </w:r>
            <w:sdt>
              <w:sdtPr>
                <w:alias w:val="Enter phone:"/>
                <w:tag w:val="Enter phone:"/>
                <w:id w:val="-1993482697"/>
                <w:placeholder>
                  <w:docPart w:val="DCC075E1848C4AACBCEF70EAE2492211"/>
                </w:placeholder>
                <w:temporary/>
                <w:showingPlcHdr/>
                <w15:appearance w15:val="hidden"/>
              </w:sdtPr>
              <w:sdtEndPr/>
              <w:sdtContent>
                <w:r w:rsidR="00C57FC6" w:rsidRPr="00CF1A49">
                  <w:t>Phone</w:t>
                </w:r>
              </w:sdtContent>
            </w:sdt>
            <w:r w:rsidR="004253BE">
              <w:t>:</w:t>
            </w:r>
            <w:r w:rsidR="00C833CE">
              <w:t>+</w:t>
            </w:r>
            <w:r w:rsidR="004253BE">
              <w:t>2335573425449</w:t>
            </w:r>
          </w:p>
          <w:p w:rsidR="00C833CE" w:rsidRDefault="002E77C4" w:rsidP="004253BE">
            <w:pPr>
              <w:pStyle w:val="ContactInfo"/>
              <w:contextualSpacing w:val="0"/>
            </w:pPr>
            <w:sdt>
              <w:sdtPr>
                <w:alias w:val="Enter email:"/>
                <w:tag w:val="Enter email:"/>
                <w:id w:val="1154873695"/>
                <w:placeholder>
                  <w:docPart w:val="5F8BF2612A2B452B96E6430585DF6B82"/>
                </w:placeholder>
                <w:temporary/>
                <w:showingPlcHdr/>
                <w15:appearance w15:val="hidden"/>
              </w:sdtPr>
              <w:sdtEndPr/>
              <w:sdtContent>
                <w:r w:rsidR="00C57FC6" w:rsidRPr="00CF1A49">
                  <w:t>Email</w:t>
                </w:r>
              </w:sdtContent>
            </w:sdt>
            <w:r w:rsidR="00692703" w:rsidRPr="00CF1A49">
              <w:t xml:space="preserve"> </w:t>
            </w:r>
            <w:r w:rsidR="004253BE">
              <w:t>:groupeight00@gmail.com</w:t>
            </w:r>
            <w:sdt>
              <w:sdtPr>
                <w:alias w:val="Divider dot:"/>
                <w:tag w:val="Divider dot:"/>
                <w:id w:val="2000459528"/>
                <w:placeholder>
                  <w:docPart w:val="6B92DCF32AA64890B5C0989544533ACB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CF1A49">
                  <w:t>·</w:t>
                </w:r>
              </w:sdtContent>
            </w:sdt>
          </w:p>
          <w:p w:rsidR="00692703" w:rsidRDefault="00692703" w:rsidP="004253BE">
            <w:pPr>
              <w:pStyle w:val="ContactInfo"/>
              <w:contextualSpacing w:val="0"/>
            </w:pPr>
            <w:r w:rsidRPr="00CF1A49">
              <w:t xml:space="preserve"> </w:t>
            </w:r>
            <w:sdt>
              <w:sdtPr>
                <w:alias w:val="Enter LinkedIn profile:"/>
                <w:tag w:val="Enter LinkedIn profile:"/>
                <w:id w:val="-1332902444"/>
                <w:placeholder>
                  <w:docPart w:val="F1D58BFAFD8545C79CA89F2682E133D5"/>
                </w:placeholder>
                <w:temporary/>
                <w:showingPlcHdr/>
                <w15:appearance w15:val="hidden"/>
              </w:sdtPr>
              <w:sdtEndPr/>
              <w:sdtContent>
                <w:r w:rsidR="00C57FC6" w:rsidRPr="00CF1A49">
                  <w:t>LinkedIn Profile</w:t>
                </w:r>
              </w:sdtContent>
            </w:sdt>
            <w:r w:rsidR="00C833CE">
              <w:t xml:space="preserve">: </w:t>
            </w:r>
            <w:r w:rsidR="00C833CE" w:rsidRPr="00C833CE">
              <w:t>https://www.linkedin.com/in/eugene-afriyie-a6bb2a202/</w:t>
            </w:r>
            <w:r w:rsidRPr="00CF1A49">
              <w:t xml:space="preserve"> </w:t>
            </w:r>
            <w:sdt>
              <w:sdtPr>
                <w:alias w:val="Divider dot:"/>
                <w:tag w:val="Divider dot:"/>
                <w:id w:val="759871761"/>
                <w:placeholder>
                  <w:docPart w:val="D08B3FD489574B1BAC164F2410816B06"/>
                </w:placeholder>
                <w:temporary/>
                <w:showingPlcHdr/>
                <w15:appearance w15:val="hidden"/>
              </w:sdtPr>
              <w:sdtEndPr/>
              <w:sdtContent>
                <w:r w:rsidRPr="00CF1A49">
                  <w:t>·</w:t>
                </w:r>
              </w:sdtContent>
            </w:sdt>
            <w:r w:rsidRPr="00CF1A49">
              <w:t xml:space="preserve"> </w:t>
            </w:r>
          </w:p>
          <w:p w:rsidR="00C833CE" w:rsidRDefault="00C833CE" w:rsidP="00C833CE">
            <w:pPr>
              <w:pStyle w:val="ContactInfo"/>
              <w:contextualSpacing w:val="0"/>
              <w:jc w:val="left"/>
            </w:pPr>
          </w:p>
          <w:p w:rsidR="00C833CE" w:rsidRDefault="00C833CE" w:rsidP="004253BE">
            <w:pPr>
              <w:pStyle w:val="ContactInfo"/>
              <w:contextualSpacing w:val="0"/>
            </w:pPr>
          </w:p>
          <w:p w:rsidR="00C833CE" w:rsidRDefault="00C833CE" w:rsidP="004253BE">
            <w:pPr>
              <w:pStyle w:val="ContactInfo"/>
              <w:contextualSpacing w:val="0"/>
            </w:pPr>
          </w:p>
          <w:p w:rsidR="00C833CE" w:rsidRDefault="00C833CE" w:rsidP="004253BE">
            <w:pPr>
              <w:pStyle w:val="ContactInfo"/>
              <w:contextualSpacing w:val="0"/>
            </w:pPr>
          </w:p>
          <w:p w:rsidR="00C833CE" w:rsidRDefault="00C833CE" w:rsidP="004253BE">
            <w:pPr>
              <w:pStyle w:val="ContactInfo"/>
              <w:contextualSpacing w:val="0"/>
            </w:pPr>
          </w:p>
          <w:p w:rsidR="000C41D9" w:rsidRPr="00CF1A49" w:rsidRDefault="000C41D9" w:rsidP="004253BE">
            <w:pPr>
              <w:pStyle w:val="ContactInfo"/>
              <w:contextualSpacing w:val="0"/>
            </w:pPr>
            <w:proofErr w:type="spellStart"/>
            <w:r>
              <w:t>Github</w:t>
            </w:r>
            <w:proofErr w:type="spellEnd"/>
          </w:p>
        </w:tc>
      </w:tr>
      <w:tr w:rsidR="009571D8" w:rsidRPr="00CF1A49" w:rsidTr="00692703">
        <w:tc>
          <w:tcPr>
            <w:tcW w:w="9360" w:type="dxa"/>
            <w:tcMar>
              <w:top w:w="432" w:type="dxa"/>
            </w:tcMar>
          </w:tcPr>
          <w:p w:rsidR="001755A8" w:rsidRPr="00CF1A49" w:rsidRDefault="00C26796" w:rsidP="00D405FC">
            <w:pPr>
              <w:contextualSpacing w:val="0"/>
            </w:pPr>
            <w:r>
              <w:t xml:space="preserve">Aspiring web developer seeking an internship to leverage skills in HTML, CSS, JavaScript, and web design to contribute to a dynamic development team and gain practical experience in </w:t>
            </w:r>
            <w:r w:rsidR="00D405FC">
              <w:t>my</w:t>
            </w:r>
            <w:r>
              <w:t xml:space="preserve"> field.</w:t>
            </w:r>
          </w:p>
        </w:tc>
      </w:tr>
    </w:tbl>
    <w:sdt>
      <w:sdtPr>
        <w:alias w:val="Education:"/>
        <w:tag w:val="Education:"/>
        <w:id w:val="-1908763273"/>
        <w:placeholder>
          <w:docPart w:val="9FC4AE48374349CC82E9C3DC1999F74D"/>
        </w:placeholder>
        <w:temporary/>
        <w:showingPlcHdr/>
        <w15:appearance w15:val="hidden"/>
      </w:sdtPr>
      <w:sdtEndPr/>
      <w:sdtContent>
        <w:p w:rsidR="00DA59AA" w:rsidRPr="00CF1A49" w:rsidRDefault="00DA59AA" w:rsidP="0097790C">
          <w:pPr>
            <w:pStyle w:val="Heading1"/>
          </w:pPr>
          <w:r w:rsidRPr="00CF1A49">
            <w:t>Education</w:t>
          </w:r>
        </w:p>
      </w:sdtContent>
    </w:sdt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C26796" w:rsidRPr="00CF1A49" w:rsidTr="00C26796">
        <w:tc>
          <w:tcPr>
            <w:tcW w:w="9290" w:type="dxa"/>
          </w:tcPr>
          <w:p w:rsidR="00F761D7" w:rsidRDefault="00C26796" w:rsidP="00C26796">
            <w:r w:rsidRPr="00C34E46">
              <w:rPr>
                <w:rStyle w:val="Strong"/>
              </w:rPr>
              <w:t>Bachelor of Science in Computer Science</w:t>
            </w:r>
            <w:r>
              <w:br/>
              <w:t xml:space="preserve">University of Energy and Natural </w:t>
            </w:r>
            <w:proofErr w:type="spellStart"/>
            <w:r>
              <w:t>Resourses</w:t>
            </w:r>
            <w:proofErr w:type="spellEnd"/>
            <w:r>
              <w:t>, Sunyani</w:t>
            </w:r>
          </w:p>
          <w:p w:rsidR="00C26796" w:rsidRDefault="00F761D7" w:rsidP="00C26796">
            <w:r>
              <w:t>Level:100</w:t>
            </w:r>
            <w:r w:rsidR="000C41D9">
              <w:br/>
              <w:t>Expected Graduation Year: 2028</w:t>
            </w:r>
          </w:p>
        </w:tc>
      </w:tr>
    </w:tbl>
    <w:sdt>
      <w:sdtPr>
        <w:alias w:val="Skills:"/>
        <w:tag w:val="Skills:"/>
        <w:id w:val="-1392877668"/>
        <w:placeholder>
          <w:docPart w:val="1FB33EA4909A4927B7B3C8D7377F9BA7"/>
        </w:placeholder>
        <w:temporary/>
        <w:showingPlcHdr/>
        <w15:appearance w15:val="hidden"/>
      </w:sdtPr>
      <w:sdtEndPr/>
      <w:sdtContent>
        <w:p w:rsidR="00486277" w:rsidRPr="00CF1A49" w:rsidRDefault="00486277" w:rsidP="00486277">
          <w:pPr>
            <w:pStyle w:val="Heading1"/>
          </w:pPr>
          <w:r w:rsidRPr="00CF1A49">
            <w:t>Skills</w:t>
          </w:r>
        </w:p>
      </w:sdtContent>
    </w:sdt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4680"/>
        <w:gridCol w:w="4680"/>
      </w:tblGrid>
      <w:tr w:rsidR="003A0632" w:rsidRPr="006E1507" w:rsidTr="00CF1A49">
        <w:tc>
          <w:tcPr>
            <w:tcW w:w="4675" w:type="dxa"/>
          </w:tcPr>
          <w:p w:rsidR="004253BE" w:rsidRDefault="004253BE" w:rsidP="006E1507">
            <w:pPr>
              <w:pStyle w:val="ListBullet"/>
              <w:contextualSpacing w:val="0"/>
            </w:pPr>
            <w:r>
              <w:rPr>
                <w:rStyle w:val="Strong"/>
              </w:rPr>
              <w:t>Tools:</w:t>
            </w:r>
            <w:r>
              <w:t xml:space="preserve"> </w:t>
            </w:r>
            <w:proofErr w:type="spellStart"/>
            <w:r>
              <w:t>Git</w:t>
            </w:r>
            <w:proofErr w:type="spellEnd"/>
            <w:r>
              <w:t xml:space="preserve">, Visual Studio Code, Chrome </w:t>
            </w:r>
            <w:proofErr w:type="spellStart"/>
            <w:r>
              <w:t>DevTools</w:t>
            </w:r>
            <w:proofErr w:type="spellEnd"/>
          </w:p>
          <w:p w:rsidR="001F4E6D" w:rsidRPr="006E1507" w:rsidRDefault="004253BE" w:rsidP="006E1507">
            <w:pPr>
              <w:pStyle w:val="ListBullet"/>
              <w:contextualSpacing w:val="0"/>
            </w:pPr>
            <w:r>
              <w:rPr>
                <w:rStyle w:val="Strong"/>
              </w:rPr>
              <w:t>Languages:</w:t>
            </w:r>
            <w:r>
              <w:t xml:space="preserve"> HTML, CSS, JavaScript, </w:t>
            </w:r>
          </w:p>
        </w:tc>
        <w:tc>
          <w:tcPr>
            <w:tcW w:w="4675" w:type="dxa"/>
            <w:tcMar>
              <w:left w:w="360" w:type="dxa"/>
            </w:tcMar>
          </w:tcPr>
          <w:p w:rsidR="001E3120" w:rsidRPr="006E1507" w:rsidRDefault="004253BE" w:rsidP="006E1507">
            <w:pPr>
              <w:pStyle w:val="ListBullet"/>
              <w:contextualSpacing w:val="0"/>
            </w:pPr>
            <w:r>
              <w:rPr>
                <w:rStyle w:val="Strong"/>
              </w:rPr>
              <w:t>Design:</w:t>
            </w:r>
            <w:r>
              <w:t xml:space="preserve"> Respon</w:t>
            </w:r>
            <w:r>
              <w:t>sive Web Design</w:t>
            </w:r>
          </w:p>
          <w:p w:rsidR="001E3120" w:rsidRPr="006E1507" w:rsidRDefault="004253BE" w:rsidP="006E1507">
            <w:pPr>
              <w:pStyle w:val="ListBullet"/>
              <w:contextualSpacing w:val="0"/>
            </w:pPr>
            <w:r>
              <w:rPr>
                <w:rStyle w:val="Strong"/>
              </w:rPr>
              <w:t>Other:</w:t>
            </w:r>
            <w:r>
              <w:t xml:space="preserve"> Strong problem-solving skills, Effective communication, Team collaboration</w:t>
            </w:r>
          </w:p>
        </w:tc>
      </w:tr>
    </w:tbl>
    <w:p w:rsidR="00C26796" w:rsidRPr="00C26796" w:rsidRDefault="00C26796" w:rsidP="00C26796">
      <w:pPr>
        <w:pStyle w:val="NormalWeb"/>
        <w:rPr>
          <w:rFonts w:eastAsia="Times New Roman"/>
          <w:color w:val="auto"/>
        </w:rPr>
      </w:pPr>
      <w:r w:rsidRPr="00C26796">
        <w:rPr>
          <w:rFonts w:eastAsia="Times New Roman"/>
          <w:b/>
          <w:bCs/>
          <w:color w:val="auto"/>
        </w:rPr>
        <w:t>Certifications</w:t>
      </w:r>
    </w:p>
    <w:p w:rsidR="00C26796" w:rsidRPr="00C833CE" w:rsidRDefault="00C26796" w:rsidP="00C26796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proofErr w:type="spellStart"/>
      <w:r w:rsidRPr="00C26796">
        <w:rPr>
          <w:rFonts w:ascii="Times New Roman" w:eastAsia="Times New Roman" w:hAnsi="Times New Roman" w:cs="Times New Roman"/>
          <w:color w:val="auto"/>
          <w:sz w:val="24"/>
          <w:szCs w:val="24"/>
        </w:rPr>
        <w:t>FreeCodeCamp</w:t>
      </w:r>
      <w:proofErr w:type="spellEnd"/>
      <w:r w:rsidRPr="00C26796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Responsive Web Design Certification</w:t>
      </w:r>
    </w:p>
    <w:p w:rsidR="00C26796" w:rsidRPr="00C26796" w:rsidRDefault="00C26796" w:rsidP="00C26796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C26796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Projects</w:t>
      </w:r>
    </w:p>
    <w:p w:rsidR="000C41D9" w:rsidRPr="000C41D9" w:rsidRDefault="000C41D9" w:rsidP="000C41D9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proofErr w:type="spellStart"/>
      <w:proofErr w:type="gramStart"/>
      <w:r w:rsidRPr="000C41D9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eCommerce</w:t>
      </w:r>
      <w:proofErr w:type="spellEnd"/>
      <w:proofErr w:type="gramEnd"/>
      <w:r w:rsidRPr="000C41D9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 xml:space="preserve"> Website</w:t>
      </w:r>
    </w:p>
    <w:p w:rsidR="000C41D9" w:rsidRPr="000C41D9" w:rsidRDefault="000C41D9" w:rsidP="000C41D9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0C41D9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Developed a fully functional </w:t>
      </w:r>
      <w:proofErr w:type="spellStart"/>
      <w:r w:rsidRPr="000C41D9">
        <w:rPr>
          <w:rFonts w:ascii="Times New Roman" w:eastAsia="Times New Roman" w:hAnsi="Times New Roman" w:cs="Times New Roman"/>
          <w:color w:val="auto"/>
          <w:sz w:val="24"/>
          <w:szCs w:val="24"/>
        </w:rPr>
        <w:t>eCommerce</w:t>
      </w:r>
      <w:proofErr w:type="spellEnd"/>
      <w:r w:rsidRPr="000C41D9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website using HTML, CSS, and JavaScript.</w:t>
      </w:r>
    </w:p>
    <w:p w:rsidR="000C41D9" w:rsidRPr="000C41D9" w:rsidRDefault="000C41D9" w:rsidP="000C41D9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0C41D9">
        <w:rPr>
          <w:rFonts w:ascii="Times New Roman" w:eastAsia="Times New Roman" w:hAnsi="Times New Roman" w:cs="Times New Roman"/>
          <w:color w:val="auto"/>
          <w:sz w:val="24"/>
          <w:szCs w:val="24"/>
        </w:rPr>
        <w:t>Integrated a shopping cart and checkout process with local storage to manage cart items.</w:t>
      </w:r>
    </w:p>
    <w:p w:rsidR="000C41D9" w:rsidRPr="000C41D9" w:rsidRDefault="000C41D9" w:rsidP="000C41D9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0C41D9">
        <w:rPr>
          <w:rFonts w:ascii="Times New Roman" w:eastAsia="Times New Roman" w:hAnsi="Times New Roman" w:cs="Times New Roman"/>
          <w:color w:val="auto"/>
          <w:sz w:val="24"/>
          <w:szCs w:val="24"/>
        </w:rPr>
        <w:t>Ensured mobile responsiveness and optimized performance for better user experience.</w:t>
      </w:r>
    </w:p>
    <w:p w:rsidR="000C41D9" w:rsidRDefault="000C41D9" w:rsidP="000C41D9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0C41D9">
        <w:rPr>
          <w:rFonts w:ascii="Times New Roman" w:eastAsia="Times New Roman" w:hAnsi="Times New Roman" w:cs="Times New Roman"/>
          <w:color w:val="auto"/>
          <w:sz w:val="24"/>
          <w:szCs w:val="24"/>
        </w:rPr>
        <w:t>Implemented product listing, search, and filter functionalities.</w:t>
      </w:r>
    </w:p>
    <w:p w:rsidR="000C41D9" w:rsidRPr="00C26796" w:rsidRDefault="000C41D9" w:rsidP="000C41D9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Rock Paper Scissors</w:t>
      </w:r>
      <w:r w:rsidR="00C833CE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 xml:space="preserve"> Game</w:t>
      </w:r>
    </w:p>
    <w:p w:rsidR="00C833CE" w:rsidRPr="00C833CE" w:rsidRDefault="00C833CE" w:rsidP="00C833CE">
      <w:pPr>
        <w:rPr>
          <w:rFonts w:ascii="Times New Roman" w:eastAsia="Times New Roman" w:hAnsi="Times New Roman" w:cs="Times New Roman"/>
          <w:color w:val="auto"/>
          <w:sz w:val="24"/>
          <w:szCs w:val="24"/>
        </w:rPr>
      </w:pPr>
      <w:proofErr w:type="gramStart"/>
      <w:r w:rsidRPr="00C833CE">
        <w:rPr>
          <w:rFonts w:ascii="Times New Roman" w:eastAsia="Times New Roman" w:hAnsi="Symbol" w:cs="Times New Roman"/>
          <w:color w:val="1D824C" w:themeColor="accent1"/>
          <w:sz w:val="28"/>
          <w:szCs w:val="28"/>
        </w:rPr>
        <w:t></w:t>
      </w:r>
      <w:r w:rsidRPr="00C833CE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</w:t>
      </w:r>
      <w:r w:rsidRPr="00C833CE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Developed</w:t>
      </w:r>
      <w:proofErr w:type="gramEnd"/>
      <w:r w:rsidRPr="00C833CE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a web-based </w:t>
      </w: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>game</w:t>
      </w:r>
      <w:r w:rsidRPr="00C833CE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using HTML, CSS, and JavaScript.</w:t>
      </w:r>
    </w:p>
    <w:p w:rsidR="00C833CE" w:rsidRDefault="00C833CE" w:rsidP="00C833CE">
      <w:pPr>
        <w:rPr>
          <w:rFonts w:ascii="Times New Roman" w:eastAsia="Times New Roman" w:hAnsi="Times New Roman" w:cs="Times New Roman"/>
          <w:color w:val="auto"/>
          <w:sz w:val="24"/>
          <w:szCs w:val="24"/>
        </w:rPr>
      </w:pPr>
      <w:proofErr w:type="gramStart"/>
      <w:r w:rsidRPr="00C833CE">
        <w:rPr>
          <w:rFonts w:ascii="Times New Roman" w:eastAsia="Times New Roman" w:hAnsi="Symbol" w:cs="Times New Roman"/>
          <w:color w:val="1D824C" w:themeColor="accent1"/>
          <w:sz w:val="28"/>
          <w:szCs w:val="28"/>
        </w:rPr>
        <w:t></w:t>
      </w:r>
      <w:r w:rsidRPr="00C833CE">
        <w:rPr>
          <w:rFonts w:ascii="Times New Roman" w:eastAsia="Times New Roman" w:hAnsi="Times New Roman" w:cs="Times New Roman"/>
          <w:color w:val="1D824C" w:themeColor="accent1"/>
          <w:sz w:val="28"/>
          <w:szCs w:val="28"/>
        </w:rPr>
        <w:t xml:space="preserve"> </w:t>
      </w:r>
      <w:r w:rsidRPr="00C833CE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Implemented</w:t>
      </w:r>
      <w:proofErr w:type="gramEnd"/>
      <w:r w:rsidRPr="00C833CE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timer functionality with start, </w:t>
      </w:r>
      <w:proofErr w:type="spellStart"/>
      <w:r w:rsidRPr="00C833CE">
        <w:rPr>
          <w:rFonts w:ascii="Times New Roman" w:eastAsia="Times New Roman" w:hAnsi="Times New Roman" w:cs="Times New Roman"/>
          <w:color w:val="auto"/>
          <w:sz w:val="24"/>
          <w:szCs w:val="24"/>
        </w:rPr>
        <w:t>stop,</w:t>
      </w: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>autoplay</w:t>
      </w:r>
      <w:proofErr w:type="spellEnd"/>
      <w:r w:rsidRPr="00C833CE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and reset features.</w:t>
      </w:r>
    </w:p>
    <w:p w:rsidR="000C41D9" w:rsidRPr="000C41D9" w:rsidRDefault="00C833CE" w:rsidP="00D405FC">
      <w:pPr>
        <w:rPr>
          <w:rFonts w:ascii="Times New Roman" w:eastAsia="Times New Roman" w:hAnsi="Times New Roman" w:cs="Times New Roman"/>
          <w:color w:val="auto"/>
          <w:sz w:val="24"/>
          <w:szCs w:val="24"/>
        </w:rPr>
      </w:pPr>
      <w:proofErr w:type="gramStart"/>
      <w:r w:rsidRPr="00D405FC">
        <w:rPr>
          <w:rFonts w:ascii="Times New Roman" w:eastAsia="Times New Roman" w:hAnsi="Symbol" w:cs="Times New Roman"/>
          <w:color w:val="1D824C" w:themeColor="accent1"/>
          <w:sz w:val="28"/>
          <w:szCs w:val="28"/>
        </w:rPr>
        <w:t></w:t>
      </w:r>
      <w:r w:rsidRPr="00D405FC">
        <w:rPr>
          <w:rFonts w:ascii="Times New Roman" w:eastAsia="Times New Roman" w:hAnsi="Times New Roman" w:cs="Times New Roman"/>
          <w:color w:val="1D824C" w:themeColor="accent1"/>
          <w:sz w:val="28"/>
          <w:szCs w:val="28"/>
        </w:rPr>
        <w:t xml:space="preserve"> </w:t>
      </w:r>
      <w:r w:rsidRPr="00C833CE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Ensured</w:t>
      </w:r>
      <w:proofErr w:type="gramEnd"/>
      <w:r w:rsidRPr="00C833CE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responsiveness and cross-browser compatibili</w:t>
      </w: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>ty</w:t>
      </w:r>
    </w:p>
    <w:p w:rsidR="00C26796" w:rsidRPr="00C26796" w:rsidRDefault="00C26796" w:rsidP="00C26796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:rsidR="00C26796" w:rsidRPr="00C26796" w:rsidRDefault="00C26796" w:rsidP="00C26796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:rsidR="00C26796" w:rsidRPr="00C26796" w:rsidRDefault="00C26796" w:rsidP="00C26796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bookmarkStart w:id="0" w:name="_GoBack"/>
      <w:bookmarkEnd w:id="0"/>
    </w:p>
    <w:p w:rsidR="00B51D1B" w:rsidRPr="006E1507" w:rsidRDefault="00B51D1B" w:rsidP="00C26796">
      <w:pPr>
        <w:pStyle w:val="Heading1"/>
      </w:pPr>
    </w:p>
    <w:sectPr w:rsidR="00B51D1B" w:rsidRPr="006E1507" w:rsidSect="005A1B10">
      <w:footerReference w:type="default" r:id="rId7"/>
      <w:headerReference w:type="first" r:id="rId8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E77C4" w:rsidRDefault="002E77C4" w:rsidP="0068194B">
      <w:r>
        <w:separator/>
      </w:r>
    </w:p>
    <w:p w:rsidR="002E77C4" w:rsidRDefault="002E77C4"/>
    <w:p w:rsidR="002E77C4" w:rsidRDefault="002E77C4"/>
  </w:endnote>
  <w:endnote w:type="continuationSeparator" w:id="0">
    <w:p w:rsidR="002E77C4" w:rsidRDefault="002E77C4" w:rsidP="0068194B">
      <w:r>
        <w:continuationSeparator/>
      </w:r>
    </w:p>
    <w:p w:rsidR="002E77C4" w:rsidRDefault="002E77C4"/>
    <w:p w:rsidR="002E77C4" w:rsidRDefault="002E77C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10E14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E77C4" w:rsidRDefault="002E77C4" w:rsidP="0068194B">
      <w:r>
        <w:separator/>
      </w:r>
    </w:p>
    <w:p w:rsidR="002E77C4" w:rsidRDefault="002E77C4"/>
    <w:p w:rsidR="002E77C4" w:rsidRDefault="002E77C4"/>
  </w:footnote>
  <w:footnote w:type="continuationSeparator" w:id="0">
    <w:p w:rsidR="002E77C4" w:rsidRDefault="002E77C4" w:rsidP="0068194B">
      <w:r>
        <w:continuationSeparator/>
      </w:r>
    </w:p>
    <w:p w:rsidR="002E77C4" w:rsidRDefault="002E77C4"/>
    <w:p w:rsidR="002E77C4" w:rsidRDefault="002E77C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7EDD98AC" wp14:editId="1636F998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34C9AB79" id="Straight Connector 5" o:spid="_x0000_s1026" alt="Header dividing line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19FD4007"/>
    <w:multiLevelType w:val="multilevel"/>
    <w:tmpl w:val="C3AE9194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8"/>
        <w:szCs w:val="28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1FED0F80"/>
    <w:multiLevelType w:val="multilevel"/>
    <w:tmpl w:val="EB304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1D824C" w:themeColor="accent1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30072D92"/>
    <w:multiLevelType w:val="multilevel"/>
    <w:tmpl w:val="CE541174"/>
    <w:lvl w:ilvl="0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  <w:color w:val="1D824C" w:themeColor="accent1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780"/>
        </w:tabs>
        <w:ind w:left="37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940"/>
        </w:tabs>
        <w:ind w:left="59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9BD0D37"/>
    <w:multiLevelType w:val="multilevel"/>
    <w:tmpl w:val="6BAE5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 w15:restartNumberingAfterBreak="0">
    <w:nsid w:val="63061E84"/>
    <w:multiLevelType w:val="multilevel"/>
    <w:tmpl w:val="D242E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0"/>
  </w:num>
  <w:num w:numId="6">
    <w:abstractNumId w:val="3"/>
  </w:num>
  <w:num w:numId="7">
    <w:abstractNumId w:val="12"/>
  </w:num>
  <w:num w:numId="8">
    <w:abstractNumId w:val="2"/>
  </w:num>
  <w:num w:numId="9">
    <w:abstractNumId w:val="15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  <w:num w:numId="14">
    <w:abstractNumId w:val="11"/>
  </w:num>
  <w:num w:numId="15">
    <w:abstractNumId w:val="16"/>
  </w:num>
  <w:num w:numId="16">
    <w:abstractNumId w:val="14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53BE"/>
    <w:rsid w:val="000001EF"/>
    <w:rsid w:val="00007322"/>
    <w:rsid w:val="00007728"/>
    <w:rsid w:val="00024584"/>
    <w:rsid w:val="00024730"/>
    <w:rsid w:val="00055E95"/>
    <w:rsid w:val="0007021F"/>
    <w:rsid w:val="000B2BA5"/>
    <w:rsid w:val="000C41D9"/>
    <w:rsid w:val="000F2F8C"/>
    <w:rsid w:val="0010006E"/>
    <w:rsid w:val="001045A8"/>
    <w:rsid w:val="00114A91"/>
    <w:rsid w:val="001427E1"/>
    <w:rsid w:val="00163668"/>
    <w:rsid w:val="00171566"/>
    <w:rsid w:val="00174676"/>
    <w:rsid w:val="001755A8"/>
    <w:rsid w:val="00184014"/>
    <w:rsid w:val="00192008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0E14"/>
    <w:rsid w:val="00213B4C"/>
    <w:rsid w:val="002253B0"/>
    <w:rsid w:val="00236D54"/>
    <w:rsid w:val="00241D8C"/>
    <w:rsid w:val="00241FDB"/>
    <w:rsid w:val="0024720C"/>
    <w:rsid w:val="002617AE"/>
    <w:rsid w:val="002638D0"/>
    <w:rsid w:val="002647D3"/>
    <w:rsid w:val="00275EAE"/>
    <w:rsid w:val="00294998"/>
    <w:rsid w:val="00297F18"/>
    <w:rsid w:val="002A1945"/>
    <w:rsid w:val="002B2958"/>
    <w:rsid w:val="002B3FC8"/>
    <w:rsid w:val="002D23C5"/>
    <w:rsid w:val="002D6137"/>
    <w:rsid w:val="002E77C4"/>
    <w:rsid w:val="002E7E61"/>
    <w:rsid w:val="002F05E5"/>
    <w:rsid w:val="002F254D"/>
    <w:rsid w:val="002F30E4"/>
    <w:rsid w:val="00307140"/>
    <w:rsid w:val="00316DFF"/>
    <w:rsid w:val="00325B57"/>
    <w:rsid w:val="00336056"/>
    <w:rsid w:val="003544E1"/>
    <w:rsid w:val="00366398"/>
    <w:rsid w:val="003A0632"/>
    <w:rsid w:val="003A30E5"/>
    <w:rsid w:val="003A6ADF"/>
    <w:rsid w:val="003B5928"/>
    <w:rsid w:val="003D380F"/>
    <w:rsid w:val="003E160D"/>
    <w:rsid w:val="003F1D5F"/>
    <w:rsid w:val="00405128"/>
    <w:rsid w:val="00406CFF"/>
    <w:rsid w:val="00416B25"/>
    <w:rsid w:val="00420592"/>
    <w:rsid w:val="004253BE"/>
    <w:rsid w:val="004319E0"/>
    <w:rsid w:val="00437E8C"/>
    <w:rsid w:val="00440225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E01EB"/>
    <w:rsid w:val="004E2794"/>
    <w:rsid w:val="00510392"/>
    <w:rsid w:val="00513E2A"/>
    <w:rsid w:val="00566A35"/>
    <w:rsid w:val="0056701E"/>
    <w:rsid w:val="005740D7"/>
    <w:rsid w:val="005A0F26"/>
    <w:rsid w:val="005A1B10"/>
    <w:rsid w:val="005A6850"/>
    <w:rsid w:val="005B1B1B"/>
    <w:rsid w:val="005C5932"/>
    <w:rsid w:val="005D3CA7"/>
    <w:rsid w:val="005D4CC1"/>
    <w:rsid w:val="005F4B91"/>
    <w:rsid w:val="005F55D2"/>
    <w:rsid w:val="0062312F"/>
    <w:rsid w:val="00625F2C"/>
    <w:rsid w:val="006618E9"/>
    <w:rsid w:val="0068194B"/>
    <w:rsid w:val="00692703"/>
    <w:rsid w:val="006A1962"/>
    <w:rsid w:val="006B5D48"/>
    <w:rsid w:val="006B7D7B"/>
    <w:rsid w:val="006C1A5E"/>
    <w:rsid w:val="006E1507"/>
    <w:rsid w:val="00712D8B"/>
    <w:rsid w:val="007273B7"/>
    <w:rsid w:val="00733E0A"/>
    <w:rsid w:val="0074403D"/>
    <w:rsid w:val="00746D44"/>
    <w:rsid w:val="007538DC"/>
    <w:rsid w:val="00757803"/>
    <w:rsid w:val="0079206B"/>
    <w:rsid w:val="00796076"/>
    <w:rsid w:val="007C0566"/>
    <w:rsid w:val="007C606B"/>
    <w:rsid w:val="007E6A61"/>
    <w:rsid w:val="00801140"/>
    <w:rsid w:val="00803404"/>
    <w:rsid w:val="00834955"/>
    <w:rsid w:val="00855B59"/>
    <w:rsid w:val="00860461"/>
    <w:rsid w:val="0086487C"/>
    <w:rsid w:val="00870B20"/>
    <w:rsid w:val="008829F8"/>
    <w:rsid w:val="00885897"/>
    <w:rsid w:val="008A6538"/>
    <w:rsid w:val="008C7056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A44CE"/>
    <w:rsid w:val="009C4DFC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755E8"/>
    <w:rsid w:val="00A93A5D"/>
    <w:rsid w:val="00AB32F8"/>
    <w:rsid w:val="00AB610B"/>
    <w:rsid w:val="00AD360E"/>
    <w:rsid w:val="00AD40FB"/>
    <w:rsid w:val="00AD782D"/>
    <w:rsid w:val="00AE7650"/>
    <w:rsid w:val="00B10EBE"/>
    <w:rsid w:val="00B236F1"/>
    <w:rsid w:val="00B50F99"/>
    <w:rsid w:val="00B51D1B"/>
    <w:rsid w:val="00B540F4"/>
    <w:rsid w:val="00B60FD0"/>
    <w:rsid w:val="00B622DF"/>
    <w:rsid w:val="00B6332A"/>
    <w:rsid w:val="00B81760"/>
    <w:rsid w:val="00B8494C"/>
    <w:rsid w:val="00BA1546"/>
    <w:rsid w:val="00BB4E51"/>
    <w:rsid w:val="00BD431F"/>
    <w:rsid w:val="00BE423E"/>
    <w:rsid w:val="00BF61AC"/>
    <w:rsid w:val="00C26796"/>
    <w:rsid w:val="00C47FA6"/>
    <w:rsid w:val="00C57FC6"/>
    <w:rsid w:val="00C66A7D"/>
    <w:rsid w:val="00C779DA"/>
    <w:rsid w:val="00C814F7"/>
    <w:rsid w:val="00C833CE"/>
    <w:rsid w:val="00CA4B4D"/>
    <w:rsid w:val="00CB35C3"/>
    <w:rsid w:val="00CD323D"/>
    <w:rsid w:val="00CE4030"/>
    <w:rsid w:val="00CE64B3"/>
    <w:rsid w:val="00CF1A49"/>
    <w:rsid w:val="00D0630C"/>
    <w:rsid w:val="00D243A9"/>
    <w:rsid w:val="00D305E5"/>
    <w:rsid w:val="00D37CD3"/>
    <w:rsid w:val="00D405FC"/>
    <w:rsid w:val="00D66A52"/>
    <w:rsid w:val="00D66EFA"/>
    <w:rsid w:val="00D72A2D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6534"/>
    <w:rsid w:val="00DF4D6C"/>
    <w:rsid w:val="00E01923"/>
    <w:rsid w:val="00E14498"/>
    <w:rsid w:val="00E2397A"/>
    <w:rsid w:val="00E254DB"/>
    <w:rsid w:val="00E300FC"/>
    <w:rsid w:val="00E362DB"/>
    <w:rsid w:val="00E5632B"/>
    <w:rsid w:val="00E70240"/>
    <w:rsid w:val="00E71E6B"/>
    <w:rsid w:val="00E77AB0"/>
    <w:rsid w:val="00E81CC5"/>
    <w:rsid w:val="00E85A87"/>
    <w:rsid w:val="00E85B4A"/>
    <w:rsid w:val="00E9528E"/>
    <w:rsid w:val="00EA5099"/>
    <w:rsid w:val="00EC1351"/>
    <w:rsid w:val="00EC4CBF"/>
    <w:rsid w:val="00EE2CA8"/>
    <w:rsid w:val="00EF17E8"/>
    <w:rsid w:val="00EF51D9"/>
    <w:rsid w:val="00F130DD"/>
    <w:rsid w:val="00F24884"/>
    <w:rsid w:val="00F476C4"/>
    <w:rsid w:val="00F61DF9"/>
    <w:rsid w:val="00F761D7"/>
    <w:rsid w:val="00F81960"/>
    <w:rsid w:val="00F8769D"/>
    <w:rsid w:val="00F9350C"/>
    <w:rsid w:val="00F94EB5"/>
    <w:rsid w:val="00F9624D"/>
    <w:rsid w:val="00FB31C1"/>
    <w:rsid w:val="00FB58F2"/>
    <w:rsid w:val="00FC6AEA"/>
    <w:rsid w:val="00FD3D13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1C63CE"/>
  <w15:chartTrackingRefBased/>
  <w15:docId w15:val="{69B9F072-3E28-42A4-8FFB-18E6A48FC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  <w:style w:type="character" w:styleId="Strong">
    <w:name w:val="Strong"/>
    <w:basedOn w:val="DefaultParagraphFont"/>
    <w:uiPriority w:val="22"/>
    <w:qFormat/>
    <w:rsid w:val="004253B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53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85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7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82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4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9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FRIYIE%20EUGENE\AppData\Roaming\Microsoft\Templates\Modern%20chronologic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955FA7BD0AB345438FC5FF5FC45532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86AA29-2CEC-4B36-B55B-96B3CBE60617}"/>
      </w:docPartPr>
      <w:docPartBody>
        <w:p w:rsidR="00000000" w:rsidRDefault="005C1ED9">
          <w:pPr>
            <w:pStyle w:val="955FA7BD0AB345438FC5FF5FC455329E"/>
          </w:pPr>
          <w:r w:rsidRPr="00CF1A49">
            <w:t>Address</w:t>
          </w:r>
        </w:p>
      </w:docPartBody>
    </w:docPart>
    <w:docPart>
      <w:docPartPr>
        <w:name w:val="E0802ED75D4E44A19479CA371E42B4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07DB0A-87F9-4D9C-AED1-6A89096349CF}"/>
      </w:docPartPr>
      <w:docPartBody>
        <w:p w:rsidR="00000000" w:rsidRDefault="005C1ED9">
          <w:pPr>
            <w:pStyle w:val="E0802ED75D4E44A19479CA371E42B406"/>
          </w:pPr>
          <w:r w:rsidRPr="00CF1A49">
            <w:t>·</w:t>
          </w:r>
        </w:p>
      </w:docPartBody>
    </w:docPart>
    <w:docPart>
      <w:docPartPr>
        <w:name w:val="DCC075E1848C4AACBCEF70EAE24922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CC0A86-E1F0-49BD-A8F6-A82BAA1EAE71}"/>
      </w:docPartPr>
      <w:docPartBody>
        <w:p w:rsidR="00000000" w:rsidRDefault="005C1ED9">
          <w:pPr>
            <w:pStyle w:val="DCC075E1848C4AACBCEF70EAE2492211"/>
          </w:pPr>
          <w:r w:rsidRPr="00CF1A49">
            <w:t>Phone</w:t>
          </w:r>
        </w:p>
      </w:docPartBody>
    </w:docPart>
    <w:docPart>
      <w:docPartPr>
        <w:name w:val="5F8BF2612A2B452B96E6430585DF6B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AB1A4D-85D9-438B-8F8D-BDFBCE294126}"/>
      </w:docPartPr>
      <w:docPartBody>
        <w:p w:rsidR="00000000" w:rsidRDefault="005C1ED9">
          <w:pPr>
            <w:pStyle w:val="5F8BF2612A2B452B96E6430585DF6B82"/>
          </w:pPr>
          <w:r w:rsidRPr="00CF1A49">
            <w:t>Email</w:t>
          </w:r>
        </w:p>
      </w:docPartBody>
    </w:docPart>
    <w:docPart>
      <w:docPartPr>
        <w:name w:val="6B92DCF32AA64890B5C0989544533A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541729-C1FC-4DC4-B95F-89ACE5451904}"/>
      </w:docPartPr>
      <w:docPartBody>
        <w:p w:rsidR="00000000" w:rsidRDefault="005C1ED9">
          <w:pPr>
            <w:pStyle w:val="6B92DCF32AA64890B5C0989544533ACB"/>
          </w:pPr>
          <w:r w:rsidRPr="00CF1A49">
            <w:t>·</w:t>
          </w:r>
        </w:p>
      </w:docPartBody>
    </w:docPart>
    <w:docPart>
      <w:docPartPr>
        <w:name w:val="F1D58BFAFD8545C79CA89F2682E133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3D090D-B7A2-4A9E-82FB-9AD2D874679C}"/>
      </w:docPartPr>
      <w:docPartBody>
        <w:p w:rsidR="00000000" w:rsidRDefault="005C1ED9">
          <w:pPr>
            <w:pStyle w:val="F1D58BFAFD8545C79CA89F2682E133D5"/>
          </w:pPr>
          <w:r w:rsidRPr="00CF1A49">
            <w:t>LinkedIn Profile</w:t>
          </w:r>
        </w:p>
      </w:docPartBody>
    </w:docPart>
    <w:docPart>
      <w:docPartPr>
        <w:name w:val="D08B3FD489574B1BAC164F2410816B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10672E-C86B-404A-B89B-6FB8928C7628}"/>
      </w:docPartPr>
      <w:docPartBody>
        <w:p w:rsidR="00000000" w:rsidRDefault="005C1ED9">
          <w:pPr>
            <w:pStyle w:val="D08B3FD489574B1BAC164F2410816B06"/>
          </w:pPr>
          <w:r w:rsidRPr="00CF1A49">
            <w:t>·</w:t>
          </w:r>
        </w:p>
      </w:docPartBody>
    </w:docPart>
    <w:docPart>
      <w:docPartPr>
        <w:name w:val="9FC4AE48374349CC82E9C3DC1999F7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68F981-D9E0-4F3B-9AAF-BAA2BB57528A}"/>
      </w:docPartPr>
      <w:docPartBody>
        <w:p w:rsidR="00000000" w:rsidRDefault="005C1ED9">
          <w:pPr>
            <w:pStyle w:val="9FC4AE48374349CC82E9C3DC1999F74D"/>
          </w:pPr>
          <w:r w:rsidRPr="00CF1A49">
            <w:t>Education</w:t>
          </w:r>
        </w:p>
      </w:docPartBody>
    </w:docPart>
    <w:docPart>
      <w:docPartPr>
        <w:name w:val="1FB33EA4909A4927B7B3C8D7377F9B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EA71DB-BD67-47E0-B831-C82571822BB1}"/>
      </w:docPartPr>
      <w:docPartBody>
        <w:p w:rsidR="00000000" w:rsidRDefault="005C1ED9">
          <w:pPr>
            <w:pStyle w:val="1FB33EA4909A4927B7B3C8D7377F9BA7"/>
          </w:pPr>
          <w:r w:rsidRPr="00CF1A49"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3B67"/>
    <w:rsid w:val="00293B67"/>
    <w:rsid w:val="005C1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27B221D494A4B0AB8A31C1494E3BABC">
    <w:name w:val="A27B221D494A4B0AB8A31C1494E3BABC"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83B65BDD35204D83B7A9245CA76A8307">
    <w:name w:val="83B65BDD35204D83B7A9245CA76A8307"/>
  </w:style>
  <w:style w:type="paragraph" w:customStyle="1" w:styleId="955FA7BD0AB345438FC5FF5FC455329E">
    <w:name w:val="955FA7BD0AB345438FC5FF5FC455329E"/>
  </w:style>
  <w:style w:type="paragraph" w:customStyle="1" w:styleId="E0802ED75D4E44A19479CA371E42B406">
    <w:name w:val="E0802ED75D4E44A19479CA371E42B406"/>
  </w:style>
  <w:style w:type="paragraph" w:customStyle="1" w:styleId="DCC075E1848C4AACBCEF70EAE2492211">
    <w:name w:val="DCC075E1848C4AACBCEF70EAE2492211"/>
  </w:style>
  <w:style w:type="paragraph" w:customStyle="1" w:styleId="5F8BF2612A2B452B96E6430585DF6B82">
    <w:name w:val="5F8BF2612A2B452B96E6430585DF6B82"/>
  </w:style>
  <w:style w:type="paragraph" w:customStyle="1" w:styleId="6B92DCF32AA64890B5C0989544533ACB">
    <w:name w:val="6B92DCF32AA64890B5C0989544533ACB"/>
  </w:style>
  <w:style w:type="paragraph" w:customStyle="1" w:styleId="F1D58BFAFD8545C79CA89F2682E133D5">
    <w:name w:val="F1D58BFAFD8545C79CA89F2682E133D5"/>
  </w:style>
  <w:style w:type="paragraph" w:customStyle="1" w:styleId="D08B3FD489574B1BAC164F2410816B06">
    <w:name w:val="D08B3FD489574B1BAC164F2410816B06"/>
  </w:style>
  <w:style w:type="paragraph" w:customStyle="1" w:styleId="D4C22F5ED8374B8F967954E09349B3D2">
    <w:name w:val="D4C22F5ED8374B8F967954E09349B3D2"/>
  </w:style>
  <w:style w:type="paragraph" w:customStyle="1" w:styleId="8240C1197DEB42B38F8340A82A28267B">
    <w:name w:val="8240C1197DEB42B38F8340A82A28267B"/>
  </w:style>
  <w:style w:type="paragraph" w:customStyle="1" w:styleId="06674870B9E749F381187F112F4A0650">
    <w:name w:val="06674870B9E749F381187F112F4A0650"/>
  </w:style>
  <w:style w:type="paragraph" w:customStyle="1" w:styleId="54F8C12666CA44E09A095E167D466E15">
    <w:name w:val="54F8C12666CA44E09A095E167D466E15"/>
  </w:style>
  <w:style w:type="paragraph" w:customStyle="1" w:styleId="4C14047659654947A244C2F147D061DF">
    <w:name w:val="4C14047659654947A244C2F147D061DF"/>
  </w:style>
  <w:style w:type="paragraph" w:customStyle="1" w:styleId="05BCC8DE9879490BBE8AEE0AB1EC00E2">
    <w:name w:val="05BCC8DE9879490BBE8AEE0AB1EC00E2"/>
  </w:style>
  <w:style w:type="character" w:styleId="SubtleReference">
    <w:name w:val="Subtle Reference"/>
    <w:basedOn w:val="DefaultParagraphFont"/>
    <w:uiPriority w:val="10"/>
    <w:qFormat/>
    <w:rPr>
      <w:b/>
      <w:caps w:val="0"/>
      <w:smallCaps/>
      <w:color w:val="595959" w:themeColor="text1" w:themeTint="A6"/>
    </w:rPr>
  </w:style>
  <w:style w:type="paragraph" w:customStyle="1" w:styleId="D237635FD6A54B239CACA73CF90C204D">
    <w:name w:val="D237635FD6A54B239CACA73CF90C204D"/>
  </w:style>
  <w:style w:type="paragraph" w:customStyle="1" w:styleId="E1B8C58472D947B9A01FD385BA5B336F">
    <w:name w:val="E1B8C58472D947B9A01FD385BA5B336F"/>
  </w:style>
  <w:style w:type="paragraph" w:customStyle="1" w:styleId="1EE18BFF97134C5C99BD0D64AEBAF0BF">
    <w:name w:val="1EE18BFF97134C5C99BD0D64AEBAF0BF"/>
  </w:style>
  <w:style w:type="paragraph" w:customStyle="1" w:styleId="B66DEB1220B040128836BFC147468775">
    <w:name w:val="B66DEB1220B040128836BFC147468775"/>
  </w:style>
  <w:style w:type="paragraph" w:customStyle="1" w:styleId="F776DDFCE9694E7ABDBCF1C62F195584">
    <w:name w:val="F776DDFCE9694E7ABDBCF1C62F195584"/>
  </w:style>
  <w:style w:type="paragraph" w:customStyle="1" w:styleId="12145B79CEB34B61B0B081DE55B351E7">
    <w:name w:val="12145B79CEB34B61B0B081DE55B351E7"/>
  </w:style>
  <w:style w:type="paragraph" w:customStyle="1" w:styleId="3B551B94A4C541F19C1CB8E484EB95C1">
    <w:name w:val="3B551B94A4C541F19C1CB8E484EB95C1"/>
  </w:style>
  <w:style w:type="paragraph" w:customStyle="1" w:styleId="9FC4AE48374349CC82E9C3DC1999F74D">
    <w:name w:val="9FC4AE48374349CC82E9C3DC1999F74D"/>
  </w:style>
  <w:style w:type="paragraph" w:customStyle="1" w:styleId="18D7617DD9EE4B24A5A56C70A1659C9F">
    <w:name w:val="18D7617DD9EE4B24A5A56C70A1659C9F"/>
  </w:style>
  <w:style w:type="paragraph" w:customStyle="1" w:styleId="063CA566112C484F89A39C3E974867BA">
    <w:name w:val="063CA566112C484F89A39C3E974867BA"/>
  </w:style>
  <w:style w:type="paragraph" w:customStyle="1" w:styleId="E10BB4B133D1452D8F21AFA036AF9B12">
    <w:name w:val="E10BB4B133D1452D8F21AFA036AF9B12"/>
  </w:style>
  <w:style w:type="paragraph" w:customStyle="1" w:styleId="17CF432AE5FF49E2821E987ED5DBADD2">
    <w:name w:val="17CF432AE5FF49E2821E987ED5DBADD2"/>
  </w:style>
  <w:style w:type="paragraph" w:customStyle="1" w:styleId="A3042C67DA0A4A39BDAAD066A01AF111">
    <w:name w:val="A3042C67DA0A4A39BDAAD066A01AF111"/>
  </w:style>
  <w:style w:type="paragraph" w:customStyle="1" w:styleId="B3EE72E546F0492FAA713CF5F45DE87B">
    <w:name w:val="B3EE72E546F0492FAA713CF5F45DE87B"/>
  </w:style>
  <w:style w:type="paragraph" w:customStyle="1" w:styleId="322565A49379430387803929C0726668">
    <w:name w:val="322565A49379430387803929C0726668"/>
  </w:style>
  <w:style w:type="paragraph" w:customStyle="1" w:styleId="DAADC77FE0DF4221A65BCC9CF50FCF9E">
    <w:name w:val="DAADC77FE0DF4221A65BCC9CF50FCF9E"/>
  </w:style>
  <w:style w:type="paragraph" w:customStyle="1" w:styleId="1CFE3522A17947C4A22DF72B4F4A705D">
    <w:name w:val="1CFE3522A17947C4A22DF72B4F4A705D"/>
  </w:style>
  <w:style w:type="paragraph" w:customStyle="1" w:styleId="0D50310FD86F43B2BC3F4419E721335B">
    <w:name w:val="0D50310FD86F43B2BC3F4419E721335B"/>
  </w:style>
  <w:style w:type="paragraph" w:customStyle="1" w:styleId="1FB33EA4909A4927B7B3C8D7377F9BA7">
    <w:name w:val="1FB33EA4909A4927B7B3C8D7377F9BA7"/>
  </w:style>
  <w:style w:type="paragraph" w:customStyle="1" w:styleId="F54E394C2D2C42DE9C30832D50A07BB5">
    <w:name w:val="F54E394C2D2C42DE9C30832D50A07BB5"/>
  </w:style>
  <w:style w:type="paragraph" w:customStyle="1" w:styleId="AB38C13828CA4EAAABF8DD9C519F86E3">
    <w:name w:val="AB38C13828CA4EAAABF8DD9C519F86E3"/>
  </w:style>
  <w:style w:type="paragraph" w:customStyle="1" w:styleId="5A4DEE2440A44B708F6D89153DBF2E2C">
    <w:name w:val="5A4DEE2440A44B708F6D89153DBF2E2C"/>
  </w:style>
  <w:style w:type="paragraph" w:customStyle="1" w:styleId="AB856206E1C74C818E1455393FFA600C">
    <w:name w:val="AB856206E1C74C818E1455393FFA600C"/>
  </w:style>
  <w:style w:type="paragraph" w:customStyle="1" w:styleId="69B211F744124AFE9BEBA5415D548C83">
    <w:name w:val="69B211F744124AFE9BEBA5415D548C83"/>
  </w:style>
  <w:style w:type="paragraph" w:customStyle="1" w:styleId="1B10D713568E47EBBBD3011B6EE9088E">
    <w:name w:val="1B10D713568E47EBBBD3011B6EE9088E"/>
  </w:style>
  <w:style w:type="paragraph" w:customStyle="1" w:styleId="D005C8270A554A3A98D90484884B3668">
    <w:name w:val="D005C8270A554A3A98D90484884B3668"/>
  </w:style>
  <w:style w:type="paragraph" w:customStyle="1" w:styleId="F80F05FAAD884CF78C892F5B2C93258A">
    <w:name w:val="F80F05FAAD884CF78C892F5B2C93258A"/>
    <w:rsid w:val="00293B6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resume</Template>
  <TotalTime>68</TotalTime>
  <Pages>2</Pages>
  <Words>205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AFRIYIE EUGENE</dc:creator>
  <cp:keywords/>
  <dc:description/>
  <cp:lastModifiedBy>AFRIYIE EUGENE</cp:lastModifiedBy>
  <cp:revision>3</cp:revision>
  <cp:lastPrinted>2024-07-30T04:13:00Z</cp:lastPrinted>
  <dcterms:created xsi:type="dcterms:W3CDTF">2024-07-30T03:16:00Z</dcterms:created>
  <dcterms:modified xsi:type="dcterms:W3CDTF">2024-07-30T04:59:00Z</dcterms:modified>
  <cp:category/>
</cp:coreProperties>
</file>