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4253BE" w:rsidP="00913946">
            <w:pPr>
              <w:pStyle w:val="Title"/>
            </w:pPr>
            <w:r>
              <w:t>eugene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afriyie</w:t>
            </w:r>
          </w:p>
          <w:p w:rsidR="004253BE" w:rsidRDefault="00CB416E" w:rsidP="004253BE">
            <w:pPr>
              <w:pStyle w:val="ContactInfo"/>
              <w:contextualSpacing w:val="0"/>
            </w:pPr>
            <w:sdt>
              <w:sdtPr>
                <w:alias w:val="Enter address:"/>
                <w:tag w:val="Enter address:"/>
                <w:id w:val="352083995"/>
                <w:placeholder>
                  <w:docPart w:val="955FA7BD0AB345438FC5FF5FC455329E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Address</w:t>
                </w:r>
              </w:sdtContent>
            </w:sdt>
            <w:r w:rsidR="004253BE">
              <w:t>:</w:t>
            </w:r>
            <w:proofErr w:type="spellStart"/>
            <w:r w:rsidR="004253BE">
              <w:t>Offinso</w:t>
            </w:r>
            <w:proofErr w:type="spellEnd"/>
            <w:r w:rsidR="004253BE">
              <w:t>-Ashanti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E0802ED75D4E44A19479CA371E42B40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phone:"/>
                <w:tag w:val="Enter phone:"/>
                <w:id w:val="-1993482697"/>
                <w:placeholder>
                  <w:docPart w:val="DCC075E1848C4AACBCEF70EAE2492211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Phone</w:t>
                </w:r>
              </w:sdtContent>
            </w:sdt>
            <w:r w:rsidR="004253BE">
              <w:t>:</w:t>
            </w:r>
            <w:r w:rsidR="00C833CE">
              <w:t>+</w:t>
            </w:r>
            <w:r w:rsidR="004253BE">
              <w:t>2335573425449</w:t>
            </w:r>
          </w:p>
          <w:p w:rsidR="00C833CE" w:rsidRDefault="00CB416E" w:rsidP="004253BE">
            <w:pPr>
              <w:pStyle w:val="ContactInfo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5F8BF2612A2B452B96E6430585DF6B82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r w:rsidR="004253BE">
              <w:t>:groupeight00@gmail.com</w:t>
            </w:r>
            <w:sdt>
              <w:sdtPr>
                <w:alias w:val="Divider dot:"/>
                <w:tag w:val="Divider dot:"/>
                <w:id w:val="2000459528"/>
                <w:placeholder>
                  <w:docPart w:val="6B92DCF32AA64890B5C0989544533AC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</w:p>
          <w:p w:rsidR="00692703" w:rsidRDefault="00692703" w:rsidP="004253BE">
            <w:pPr>
              <w:pStyle w:val="ContactInfo"/>
              <w:contextualSpacing w:val="0"/>
            </w:pPr>
            <w:r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F1D58BFAFD8545C79CA89F2682E133D5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C833CE">
              <w:t xml:space="preserve">: </w:t>
            </w:r>
            <w:r w:rsidR="00C833CE" w:rsidRPr="00C833CE">
              <w:t>https://www.linkedin.com/in/eugene-afriyie-a6bb2a202/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D08B3FD489574B1BAC164F2410816B06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</w:p>
          <w:p w:rsidR="00C833CE" w:rsidRDefault="00C833CE" w:rsidP="00C833CE">
            <w:pPr>
              <w:pStyle w:val="ContactInfo"/>
              <w:contextualSpacing w:val="0"/>
              <w:jc w:val="left"/>
            </w:pPr>
          </w:p>
          <w:p w:rsidR="00C833CE" w:rsidRDefault="00C833CE" w:rsidP="004253BE">
            <w:pPr>
              <w:pStyle w:val="ContactInfo"/>
              <w:contextualSpacing w:val="0"/>
            </w:pPr>
          </w:p>
          <w:p w:rsidR="00C833CE" w:rsidRDefault="00C833CE" w:rsidP="004253BE">
            <w:pPr>
              <w:pStyle w:val="ContactInfo"/>
              <w:contextualSpacing w:val="0"/>
            </w:pPr>
          </w:p>
          <w:p w:rsidR="00C833CE" w:rsidRDefault="00C833CE" w:rsidP="004253BE">
            <w:pPr>
              <w:pStyle w:val="ContactInfo"/>
              <w:contextualSpacing w:val="0"/>
            </w:pPr>
          </w:p>
          <w:p w:rsidR="00C833CE" w:rsidRDefault="00C833CE" w:rsidP="004253BE">
            <w:pPr>
              <w:pStyle w:val="ContactInfo"/>
              <w:contextualSpacing w:val="0"/>
            </w:pPr>
          </w:p>
          <w:p w:rsidR="000C41D9" w:rsidRPr="00CF1A49" w:rsidRDefault="000C41D9" w:rsidP="004253BE">
            <w:pPr>
              <w:pStyle w:val="ContactInfo"/>
              <w:contextualSpacing w:val="0"/>
            </w:pPr>
            <w:proofErr w:type="spellStart"/>
            <w:r>
              <w:t>Github</w:t>
            </w:r>
            <w:proofErr w:type="spellEnd"/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C26796" w:rsidP="00D405FC">
            <w:pPr>
              <w:contextualSpacing w:val="0"/>
            </w:pPr>
            <w:r>
              <w:t xml:space="preserve">Aspiring web developer seeking an internship to leverage skills in HTML, CSS, JavaScript, and web design to contribute to a dynamic development team and gain practical experience in </w:t>
            </w:r>
            <w:r w:rsidR="00D405FC">
              <w:t>my</w:t>
            </w:r>
            <w:r>
              <w:t xml:space="preserve"> field.</w:t>
            </w:r>
          </w:p>
        </w:tc>
      </w:tr>
    </w:tbl>
    <w:sdt>
      <w:sdtPr>
        <w:alias w:val="Education:"/>
        <w:tag w:val="Education:"/>
        <w:id w:val="-1908763273"/>
        <w:placeholder>
          <w:docPart w:val="9FC4AE48374349CC82E9C3DC1999F74D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C26796" w:rsidRPr="00CF1A49" w:rsidTr="00C26796">
        <w:tc>
          <w:tcPr>
            <w:tcW w:w="9290" w:type="dxa"/>
          </w:tcPr>
          <w:p w:rsidR="00F761D7" w:rsidRDefault="00C26796" w:rsidP="00C26796">
            <w:r w:rsidRPr="00C34E46">
              <w:rPr>
                <w:rStyle w:val="Strong"/>
              </w:rPr>
              <w:t>Bachelor of Science in Computer Science</w:t>
            </w:r>
            <w:r>
              <w:br/>
              <w:t xml:space="preserve">University of Energy and Natural </w:t>
            </w:r>
            <w:proofErr w:type="spellStart"/>
            <w:r>
              <w:t>Resourses</w:t>
            </w:r>
            <w:proofErr w:type="spellEnd"/>
            <w:r>
              <w:t>, Sunyani</w:t>
            </w:r>
          </w:p>
          <w:p w:rsidR="00C26796" w:rsidRDefault="00F761D7" w:rsidP="00C26796">
            <w:r>
              <w:t>Level:100</w:t>
            </w:r>
            <w:r w:rsidR="000C41D9">
              <w:br/>
              <w:t>Expected Graduation Year: 2028</w:t>
            </w:r>
          </w:p>
        </w:tc>
      </w:tr>
    </w:tbl>
    <w:sdt>
      <w:sdtPr>
        <w:alias w:val="Skills:"/>
        <w:tag w:val="Skills:"/>
        <w:id w:val="-1392877668"/>
        <w:placeholder>
          <w:docPart w:val="1FB33EA4909A4927B7B3C8D7377F9BA7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4253BE" w:rsidRDefault="004253BE" w:rsidP="006E1507">
            <w:pPr>
              <w:pStyle w:val="ListBullet"/>
              <w:contextualSpacing w:val="0"/>
            </w:pPr>
            <w:r>
              <w:rPr>
                <w:rStyle w:val="Strong"/>
              </w:rPr>
              <w:t>Tools:</w:t>
            </w:r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, Visual Studio Code, Chrome </w:t>
            </w:r>
            <w:proofErr w:type="spellStart"/>
            <w:r>
              <w:t>DevTools</w:t>
            </w:r>
            <w:proofErr w:type="spellEnd"/>
          </w:p>
          <w:p w:rsidR="001F4E6D" w:rsidRPr="006E1507" w:rsidRDefault="004253BE" w:rsidP="006E1507">
            <w:pPr>
              <w:pStyle w:val="ListBullet"/>
              <w:contextualSpacing w:val="0"/>
            </w:pPr>
            <w:r>
              <w:rPr>
                <w:rStyle w:val="Strong"/>
              </w:rPr>
              <w:t>Languages:</w:t>
            </w:r>
            <w:r>
              <w:t xml:space="preserve"> HTML, CSS, JavaScript, </w:t>
            </w:r>
          </w:p>
        </w:tc>
        <w:tc>
          <w:tcPr>
            <w:tcW w:w="4675" w:type="dxa"/>
            <w:tcMar>
              <w:left w:w="360" w:type="dxa"/>
            </w:tcMar>
          </w:tcPr>
          <w:p w:rsidR="001E3120" w:rsidRPr="006E1507" w:rsidRDefault="004253BE" w:rsidP="006E1507">
            <w:pPr>
              <w:pStyle w:val="ListBullet"/>
              <w:contextualSpacing w:val="0"/>
            </w:pPr>
            <w:r>
              <w:rPr>
                <w:rStyle w:val="Strong"/>
              </w:rPr>
              <w:t>Design:</w:t>
            </w:r>
            <w:r>
              <w:t xml:space="preserve"> Respon</w:t>
            </w:r>
            <w:r>
              <w:t>sive Web Design</w:t>
            </w:r>
          </w:p>
          <w:p w:rsidR="001E3120" w:rsidRPr="006E1507" w:rsidRDefault="004253BE" w:rsidP="006E1507">
            <w:pPr>
              <w:pStyle w:val="ListBullet"/>
              <w:contextualSpacing w:val="0"/>
            </w:pPr>
            <w:r>
              <w:rPr>
                <w:rStyle w:val="Strong"/>
              </w:rPr>
              <w:t>Other:</w:t>
            </w:r>
            <w:r>
              <w:t xml:space="preserve"> Strong problem-solving skills, Effective communication, Team collaboration</w:t>
            </w:r>
          </w:p>
        </w:tc>
      </w:tr>
    </w:tbl>
    <w:p w:rsidR="00C26796" w:rsidRPr="00C26796" w:rsidRDefault="00C26796" w:rsidP="00C26796">
      <w:pPr>
        <w:pStyle w:val="NormalWeb"/>
        <w:rPr>
          <w:rFonts w:eastAsia="Times New Roman"/>
          <w:color w:val="auto"/>
        </w:rPr>
      </w:pPr>
      <w:r w:rsidRPr="00C26796">
        <w:rPr>
          <w:rFonts w:eastAsia="Times New Roman"/>
          <w:b/>
          <w:bCs/>
          <w:color w:val="auto"/>
        </w:rPr>
        <w:t>Certifications</w:t>
      </w:r>
    </w:p>
    <w:p w:rsidR="00C26796" w:rsidRPr="00C833CE" w:rsidRDefault="00C26796" w:rsidP="00C26796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C26796">
        <w:rPr>
          <w:rFonts w:ascii="Times New Roman" w:eastAsia="Times New Roman" w:hAnsi="Times New Roman" w:cs="Times New Roman"/>
          <w:color w:val="auto"/>
          <w:sz w:val="24"/>
          <w:szCs w:val="24"/>
        </w:rPr>
        <w:t>FreeCodeCamp</w:t>
      </w:r>
      <w:proofErr w:type="spellEnd"/>
      <w:r w:rsidRPr="00C26796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Responsive Web Design Certification</w:t>
      </w:r>
    </w:p>
    <w:p w:rsidR="00C26796" w:rsidRPr="00C26796" w:rsidRDefault="00C26796" w:rsidP="00C2679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2679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Projects</w:t>
      </w:r>
    </w:p>
    <w:p w:rsidR="000C41D9" w:rsidRPr="000C41D9" w:rsidRDefault="000C41D9" w:rsidP="000C41D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0C41D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eCommerce</w:t>
      </w:r>
      <w:proofErr w:type="spellEnd"/>
      <w:proofErr w:type="gramEnd"/>
      <w:r w:rsidRPr="000C41D9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Website</w:t>
      </w:r>
    </w:p>
    <w:p w:rsidR="000C41D9" w:rsidRPr="000C41D9" w:rsidRDefault="000C41D9" w:rsidP="000C41D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C41D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Developed a fully functional </w:t>
      </w:r>
      <w:proofErr w:type="spellStart"/>
      <w:r w:rsidRPr="000C41D9">
        <w:rPr>
          <w:rFonts w:ascii="Times New Roman" w:eastAsia="Times New Roman" w:hAnsi="Times New Roman" w:cs="Times New Roman"/>
          <w:color w:val="auto"/>
          <w:sz w:val="24"/>
          <w:szCs w:val="24"/>
        </w:rPr>
        <w:t>eCommerce</w:t>
      </w:r>
      <w:proofErr w:type="spellEnd"/>
      <w:r w:rsidRPr="000C41D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website using HTML, CSS, and JavaScript.</w:t>
      </w:r>
    </w:p>
    <w:p w:rsidR="000C41D9" w:rsidRPr="000C41D9" w:rsidRDefault="000C41D9" w:rsidP="000C41D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C41D9">
        <w:rPr>
          <w:rFonts w:ascii="Times New Roman" w:eastAsia="Times New Roman" w:hAnsi="Times New Roman" w:cs="Times New Roman"/>
          <w:color w:val="auto"/>
          <w:sz w:val="24"/>
          <w:szCs w:val="24"/>
        </w:rPr>
        <w:t>Integrated a shopping cart and checkout process with local storage to manage cart items.</w:t>
      </w:r>
    </w:p>
    <w:p w:rsidR="000C41D9" w:rsidRPr="000C41D9" w:rsidRDefault="000C41D9" w:rsidP="000C41D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C41D9">
        <w:rPr>
          <w:rFonts w:ascii="Times New Roman" w:eastAsia="Times New Roman" w:hAnsi="Times New Roman" w:cs="Times New Roman"/>
          <w:color w:val="auto"/>
          <w:sz w:val="24"/>
          <w:szCs w:val="24"/>
        </w:rPr>
        <w:t>Ensured mobile responsiveness and optimized performance for better user experience.</w:t>
      </w:r>
    </w:p>
    <w:p w:rsidR="000C41D9" w:rsidRDefault="000C41D9" w:rsidP="000C41D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C41D9">
        <w:rPr>
          <w:rFonts w:ascii="Times New Roman" w:eastAsia="Times New Roman" w:hAnsi="Times New Roman" w:cs="Times New Roman"/>
          <w:color w:val="auto"/>
          <w:sz w:val="24"/>
          <w:szCs w:val="24"/>
        </w:rPr>
        <w:t>Implemented product listing, search, and filter functionalities.</w:t>
      </w:r>
    </w:p>
    <w:p w:rsidR="000C41D9" w:rsidRPr="00C26796" w:rsidRDefault="000C41D9" w:rsidP="000C41D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Rock Paper Scissors</w:t>
      </w:r>
      <w:r w:rsidR="00C833CE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Game</w:t>
      </w:r>
    </w:p>
    <w:p w:rsidR="00C833CE" w:rsidRPr="00C833CE" w:rsidRDefault="00C833CE" w:rsidP="00C833CE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C833CE">
        <w:rPr>
          <w:rFonts w:ascii="Times New Roman" w:eastAsia="Times New Roman" w:hAnsi="Symbol" w:cs="Times New Roman"/>
          <w:color w:val="1D824C" w:themeColor="accent1"/>
          <w:sz w:val="28"/>
          <w:szCs w:val="28"/>
        </w:rPr>
        <w:t></w:t>
      </w:r>
      <w:r w:rsidRPr="00C833C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C833C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Developed</w:t>
      </w:r>
      <w:proofErr w:type="gramEnd"/>
      <w:r w:rsidRPr="00C833C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web-based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game</w:t>
      </w:r>
      <w:r w:rsidRPr="00C833C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using HTML, CSS, and JavaScript.</w:t>
      </w:r>
    </w:p>
    <w:p w:rsidR="00C833CE" w:rsidRDefault="00C833CE" w:rsidP="00C833CE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C833CE">
        <w:rPr>
          <w:rFonts w:ascii="Times New Roman" w:eastAsia="Times New Roman" w:hAnsi="Symbol" w:cs="Times New Roman"/>
          <w:color w:val="1D824C" w:themeColor="accent1"/>
          <w:sz w:val="28"/>
          <w:szCs w:val="28"/>
        </w:rPr>
        <w:t></w:t>
      </w:r>
      <w:r w:rsidRPr="00C833CE">
        <w:rPr>
          <w:rFonts w:ascii="Times New Roman" w:eastAsia="Times New Roman" w:hAnsi="Times New Roman" w:cs="Times New Roman"/>
          <w:color w:val="1D824C" w:themeColor="accent1"/>
          <w:sz w:val="28"/>
          <w:szCs w:val="28"/>
        </w:rPr>
        <w:t xml:space="preserve"> </w:t>
      </w:r>
      <w:r w:rsidRPr="00C833C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Implemented</w:t>
      </w:r>
      <w:proofErr w:type="gramEnd"/>
      <w:r w:rsidRPr="00C833C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timer functionality with start, </w:t>
      </w:r>
      <w:proofErr w:type="spellStart"/>
      <w:r w:rsidRPr="00C833CE">
        <w:rPr>
          <w:rFonts w:ascii="Times New Roman" w:eastAsia="Times New Roman" w:hAnsi="Times New Roman" w:cs="Times New Roman"/>
          <w:color w:val="auto"/>
          <w:sz w:val="24"/>
          <w:szCs w:val="24"/>
        </w:rPr>
        <w:t>stop,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autoplay</w:t>
      </w:r>
      <w:proofErr w:type="spellEnd"/>
      <w:r w:rsidRPr="00C833C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reset features.</w:t>
      </w:r>
    </w:p>
    <w:p w:rsidR="000C41D9" w:rsidRPr="000C41D9" w:rsidRDefault="00C833CE" w:rsidP="00D405FC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D405FC">
        <w:rPr>
          <w:rFonts w:ascii="Times New Roman" w:eastAsia="Times New Roman" w:hAnsi="Symbol" w:cs="Times New Roman"/>
          <w:color w:val="1D824C" w:themeColor="accent1"/>
          <w:sz w:val="28"/>
          <w:szCs w:val="28"/>
        </w:rPr>
        <w:t></w:t>
      </w:r>
      <w:r w:rsidRPr="00D405FC">
        <w:rPr>
          <w:rFonts w:ascii="Times New Roman" w:eastAsia="Times New Roman" w:hAnsi="Times New Roman" w:cs="Times New Roman"/>
          <w:color w:val="1D824C" w:themeColor="accent1"/>
          <w:sz w:val="28"/>
          <w:szCs w:val="28"/>
        </w:rPr>
        <w:t xml:space="preserve"> </w:t>
      </w:r>
      <w:r w:rsidRPr="00C833C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Ensured</w:t>
      </w:r>
      <w:proofErr w:type="gramEnd"/>
      <w:r w:rsidRPr="00C833C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responsiveness and cross-browser compatibili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ty</w:t>
      </w:r>
    </w:p>
    <w:p w:rsidR="00F761D7" w:rsidRDefault="00F761D7" w:rsidP="00F761D7">
      <w:proofErr w:type="gramStart"/>
      <w:r>
        <w:rPr>
          <w:rFonts w:hAnsi="Symbol"/>
        </w:rPr>
        <w:t></w:t>
      </w:r>
      <w:r>
        <w:t xml:space="preserve">  Developed</w:t>
      </w:r>
      <w:proofErr w:type="gramEnd"/>
      <w:r>
        <w:t xml:space="preserve"> a web-based </w:t>
      </w:r>
      <w:proofErr w:type="spellStart"/>
      <w:r>
        <w:t>Pomodoro</w:t>
      </w:r>
      <w:proofErr w:type="spellEnd"/>
      <w:r>
        <w:t xml:space="preserve"> Clock using HTML, CSS, and JavaScript.</w:t>
      </w:r>
    </w:p>
    <w:p w:rsidR="00F761D7" w:rsidRDefault="00F761D7" w:rsidP="00F761D7">
      <w:proofErr w:type="gramStart"/>
      <w:r>
        <w:rPr>
          <w:rFonts w:hAnsi="Symbol"/>
        </w:rPr>
        <w:t></w:t>
      </w:r>
      <w:r>
        <w:t xml:space="preserve">  Implemented</w:t>
      </w:r>
      <w:proofErr w:type="gramEnd"/>
      <w:r>
        <w:t xml:space="preserve"> timer functionality with start, stop, and reset features.</w:t>
      </w:r>
    </w:p>
    <w:p w:rsidR="00B51D1B" w:rsidRPr="006E1507" w:rsidRDefault="00F761D7" w:rsidP="00F761D7">
      <w:pPr>
        <w:pStyle w:val="Heading1"/>
      </w:pPr>
      <w:proofErr w:type="gramStart"/>
      <w:r>
        <w:rPr>
          <w:rFonts w:hAnsi="Symbol"/>
        </w:rPr>
        <w:lastRenderedPageBreak/>
        <w:t></w:t>
      </w:r>
      <w:r>
        <w:t xml:space="preserve">  Ensured</w:t>
      </w:r>
      <w:proofErr w:type="gramEnd"/>
      <w:r>
        <w:t xml:space="preserve"> responsiveness and cross-browser compatibili</w:t>
      </w:r>
      <w:bookmarkStart w:id="0" w:name="_GoBack"/>
      <w:bookmarkEnd w:id="0"/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16E" w:rsidRDefault="00CB416E" w:rsidP="0068194B">
      <w:r>
        <w:separator/>
      </w:r>
    </w:p>
    <w:p w:rsidR="00CB416E" w:rsidRDefault="00CB416E"/>
    <w:p w:rsidR="00CB416E" w:rsidRDefault="00CB416E"/>
  </w:endnote>
  <w:endnote w:type="continuationSeparator" w:id="0">
    <w:p w:rsidR="00CB416E" w:rsidRDefault="00CB416E" w:rsidP="0068194B">
      <w:r>
        <w:continuationSeparator/>
      </w:r>
    </w:p>
    <w:p w:rsidR="00CB416E" w:rsidRDefault="00CB416E"/>
    <w:p w:rsidR="00CB416E" w:rsidRDefault="00CB41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61D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16E" w:rsidRDefault="00CB416E" w:rsidP="0068194B">
      <w:r>
        <w:separator/>
      </w:r>
    </w:p>
    <w:p w:rsidR="00CB416E" w:rsidRDefault="00CB416E"/>
    <w:p w:rsidR="00CB416E" w:rsidRDefault="00CB416E"/>
  </w:footnote>
  <w:footnote w:type="continuationSeparator" w:id="0">
    <w:p w:rsidR="00CB416E" w:rsidRDefault="00CB416E" w:rsidP="0068194B">
      <w:r>
        <w:continuationSeparator/>
      </w:r>
    </w:p>
    <w:p w:rsidR="00CB416E" w:rsidRDefault="00CB416E"/>
    <w:p w:rsidR="00CB416E" w:rsidRDefault="00CB41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CA6EFCC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C3AE919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8"/>
        <w:szCs w:val="28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1FED0F80"/>
    <w:multiLevelType w:val="multilevel"/>
    <w:tmpl w:val="EB30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1D824C" w:themeColor="accent1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0072D92"/>
    <w:multiLevelType w:val="multilevel"/>
    <w:tmpl w:val="CE541174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1D824C" w:themeColor="accent1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D0D37"/>
    <w:multiLevelType w:val="multilevel"/>
    <w:tmpl w:val="6BAE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3061E84"/>
    <w:multiLevelType w:val="multilevel"/>
    <w:tmpl w:val="D242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6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BE"/>
    <w:rsid w:val="000001EF"/>
    <w:rsid w:val="00007322"/>
    <w:rsid w:val="00007728"/>
    <w:rsid w:val="00024584"/>
    <w:rsid w:val="00024730"/>
    <w:rsid w:val="00055E95"/>
    <w:rsid w:val="0007021F"/>
    <w:rsid w:val="000B2BA5"/>
    <w:rsid w:val="000C41D9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53BE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26796"/>
    <w:rsid w:val="00C47FA6"/>
    <w:rsid w:val="00C57FC6"/>
    <w:rsid w:val="00C66A7D"/>
    <w:rsid w:val="00C779DA"/>
    <w:rsid w:val="00C814F7"/>
    <w:rsid w:val="00C833CE"/>
    <w:rsid w:val="00CA4B4D"/>
    <w:rsid w:val="00CB35C3"/>
    <w:rsid w:val="00CB416E"/>
    <w:rsid w:val="00CD323D"/>
    <w:rsid w:val="00CE4030"/>
    <w:rsid w:val="00CE64B3"/>
    <w:rsid w:val="00CF1A49"/>
    <w:rsid w:val="00D0630C"/>
    <w:rsid w:val="00D243A9"/>
    <w:rsid w:val="00D305E5"/>
    <w:rsid w:val="00D37CD3"/>
    <w:rsid w:val="00D405FC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61D7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C63CE"/>
  <w15:chartTrackingRefBased/>
  <w15:docId w15:val="{69B9F072-3E28-42A4-8FFB-18E6A48F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Strong">
    <w:name w:val="Strong"/>
    <w:basedOn w:val="DefaultParagraphFont"/>
    <w:uiPriority w:val="22"/>
    <w:qFormat/>
    <w:rsid w:val="004253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FRIYIE%20EUGENE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5FA7BD0AB345438FC5FF5FC455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6AA29-2CEC-4B36-B55B-96B3CBE60617}"/>
      </w:docPartPr>
      <w:docPartBody>
        <w:p w:rsidR="00000000" w:rsidRDefault="004F5657">
          <w:pPr>
            <w:pStyle w:val="955FA7BD0AB345438FC5FF5FC455329E"/>
          </w:pPr>
          <w:r w:rsidRPr="00CF1A49">
            <w:t>Address</w:t>
          </w:r>
        </w:p>
      </w:docPartBody>
    </w:docPart>
    <w:docPart>
      <w:docPartPr>
        <w:name w:val="E0802ED75D4E44A19479CA371E42B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7DB0A-87F9-4D9C-AED1-6A89096349CF}"/>
      </w:docPartPr>
      <w:docPartBody>
        <w:p w:rsidR="00000000" w:rsidRDefault="004F5657">
          <w:pPr>
            <w:pStyle w:val="E0802ED75D4E44A19479CA371E42B406"/>
          </w:pPr>
          <w:r w:rsidRPr="00CF1A49">
            <w:t>·</w:t>
          </w:r>
        </w:p>
      </w:docPartBody>
    </w:docPart>
    <w:docPart>
      <w:docPartPr>
        <w:name w:val="DCC075E1848C4AACBCEF70EAE2492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C0A86-E1F0-49BD-A8F6-A82BAA1EAE71}"/>
      </w:docPartPr>
      <w:docPartBody>
        <w:p w:rsidR="00000000" w:rsidRDefault="004F5657">
          <w:pPr>
            <w:pStyle w:val="DCC075E1848C4AACBCEF70EAE2492211"/>
          </w:pPr>
          <w:r w:rsidRPr="00CF1A49">
            <w:t>Phone</w:t>
          </w:r>
        </w:p>
      </w:docPartBody>
    </w:docPart>
    <w:docPart>
      <w:docPartPr>
        <w:name w:val="5F8BF2612A2B452B96E6430585DF6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B1A4D-85D9-438B-8F8D-BDFBCE294126}"/>
      </w:docPartPr>
      <w:docPartBody>
        <w:p w:rsidR="00000000" w:rsidRDefault="004F5657">
          <w:pPr>
            <w:pStyle w:val="5F8BF2612A2B452B96E6430585DF6B82"/>
          </w:pPr>
          <w:r w:rsidRPr="00CF1A49">
            <w:t>Email</w:t>
          </w:r>
        </w:p>
      </w:docPartBody>
    </w:docPart>
    <w:docPart>
      <w:docPartPr>
        <w:name w:val="6B92DCF32AA64890B5C0989544533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41729-C1FC-4DC4-B95F-89ACE5451904}"/>
      </w:docPartPr>
      <w:docPartBody>
        <w:p w:rsidR="00000000" w:rsidRDefault="004F5657">
          <w:pPr>
            <w:pStyle w:val="6B92DCF32AA64890B5C0989544533ACB"/>
          </w:pPr>
          <w:r w:rsidRPr="00CF1A49">
            <w:t>·</w:t>
          </w:r>
        </w:p>
      </w:docPartBody>
    </w:docPart>
    <w:docPart>
      <w:docPartPr>
        <w:name w:val="F1D58BFAFD8545C79CA89F2682E13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D090D-B7A2-4A9E-82FB-9AD2D874679C}"/>
      </w:docPartPr>
      <w:docPartBody>
        <w:p w:rsidR="00000000" w:rsidRDefault="004F5657">
          <w:pPr>
            <w:pStyle w:val="F1D58BFAFD8545C79CA89F2682E133D5"/>
          </w:pPr>
          <w:r w:rsidRPr="00CF1A49">
            <w:t>LinkedIn Profile</w:t>
          </w:r>
        </w:p>
      </w:docPartBody>
    </w:docPart>
    <w:docPart>
      <w:docPartPr>
        <w:name w:val="D08B3FD489574B1BAC164F2410816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0672E-C86B-404A-B89B-6FB8928C7628}"/>
      </w:docPartPr>
      <w:docPartBody>
        <w:p w:rsidR="00000000" w:rsidRDefault="004F5657">
          <w:pPr>
            <w:pStyle w:val="D08B3FD489574B1BAC164F2410816B06"/>
          </w:pPr>
          <w:r w:rsidRPr="00CF1A49">
            <w:t>·</w:t>
          </w:r>
        </w:p>
      </w:docPartBody>
    </w:docPart>
    <w:docPart>
      <w:docPartPr>
        <w:name w:val="9FC4AE48374349CC82E9C3DC1999F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8F981-D9E0-4F3B-9AAF-BAA2BB57528A}"/>
      </w:docPartPr>
      <w:docPartBody>
        <w:p w:rsidR="00000000" w:rsidRDefault="004F5657">
          <w:pPr>
            <w:pStyle w:val="9FC4AE48374349CC82E9C3DC1999F74D"/>
          </w:pPr>
          <w:r w:rsidRPr="00CF1A49">
            <w:t>Education</w:t>
          </w:r>
        </w:p>
      </w:docPartBody>
    </w:docPart>
    <w:docPart>
      <w:docPartPr>
        <w:name w:val="1FB33EA4909A4927B7B3C8D7377F9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A71DB-BD67-47E0-B831-C82571822BB1}"/>
      </w:docPartPr>
      <w:docPartBody>
        <w:p w:rsidR="00000000" w:rsidRDefault="004F5657">
          <w:pPr>
            <w:pStyle w:val="1FB33EA4909A4927B7B3C8D7377F9BA7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67"/>
    <w:rsid w:val="00293B67"/>
    <w:rsid w:val="004F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7B221D494A4B0AB8A31C1494E3BABC">
    <w:name w:val="A27B221D494A4B0AB8A31C1494E3BAB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3B65BDD35204D83B7A9245CA76A8307">
    <w:name w:val="83B65BDD35204D83B7A9245CA76A8307"/>
  </w:style>
  <w:style w:type="paragraph" w:customStyle="1" w:styleId="955FA7BD0AB345438FC5FF5FC455329E">
    <w:name w:val="955FA7BD0AB345438FC5FF5FC455329E"/>
  </w:style>
  <w:style w:type="paragraph" w:customStyle="1" w:styleId="E0802ED75D4E44A19479CA371E42B406">
    <w:name w:val="E0802ED75D4E44A19479CA371E42B406"/>
  </w:style>
  <w:style w:type="paragraph" w:customStyle="1" w:styleId="DCC075E1848C4AACBCEF70EAE2492211">
    <w:name w:val="DCC075E1848C4AACBCEF70EAE2492211"/>
  </w:style>
  <w:style w:type="paragraph" w:customStyle="1" w:styleId="5F8BF2612A2B452B96E6430585DF6B82">
    <w:name w:val="5F8BF2612A2B452B96E6430585DF6B82"/>
  </w:style>
  <w:style w:type="paragraph" w:customStyle="1" w:styleId="6B92DCF32AA64890B5C0989544533ACB">
    <w:name w:val="6B92DCF32AA64890B5C0989544533ACB"/>
  </w:style>
  <w:style w:type="paragraph" w:customStyle="1" w:styleId="F1D58BFAFD8545C79CA89F2682E133D5">
    <w:name w:val="F1D58BFAFD8545C79CA89F2682E133D5"/>
  </w:style>
  <w:style w:type="paragraph" w:customStyle="1" w:styleId="D08B3FD489574B1BAC164F2410816B06">
    <w:name w:val="D08B3FD489574B1BAC164F2410816B06"/>
  </w:style>
  <w:style w:type="paragraph" w:customStyle="1" w:styleId="D4C22F5ED8374B8F967954E09349B3D2">
    <w:name w:val="D4C22F5ED8374B8F967954E09349B3D2"/>
  </w:style>
  <w:style w:type="paragraph" w:customStyle="1" w:styleId="8240C1197DEB42B38F8340A82A28267B">
    <w:name w:val="8240C1197DEB42B38F8340A82A28267B"/>
  </w:style>
  <w:style w:type="paragraph" w:customStyle="1" w:styleId="06674870B9E749F381187F112F4A0650">
    <w:name w:val="06674870B9E749F381187F112F4A0650"/>
  </w:style>
  <w:style w:type="paragraph" w:customStyle="1" w:styleId="54F8C12666CA44E09A095E167D466E15">
    <w:name w:val="54F8C12666CA44E09A095E167D466E15"/>
  </w:style>
  <w:style w:type="paragraph" w:customStyle="1" w:styleId="4C14047659654947A244C2F147D061DF">
    <w:name w:val="4C14047659654947A244C2F147D061DF"/>
  </w:style>
  <w:style w:type="paragraph" w:customStyle="1" w:styleId="05BCC8DE9879490BBE8AEE0AB1EC00E2">
    <w:name w:val="05BCC8DE9879490BBE8AEE0AB1EC00E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237635FD6A54B239CACA73CF90C204D">
    <w:name w:val="D237635FD6A54B239CACA73CF90C204D"/>
  </w:style>
  <w:style w:type="paragraph" w:customStyle="1" w:styleId="E1B8C58472D947B9A01FD385BA5B336F">
    <w:name w:val="E1B8C58472D947B9A01FD385BA5B336F"/>
  </w:style>
  <w:style w:type="paragraph" w:customStyle="1" w:styleId="1EE18BFF97134C5C99BD0D64AEBAF0BF">
    <w:name w:val="1EE18BFF97134C5C99BD0D64AEBAF0BF"/>
  </w:style>
  <w:style w:type="paragraph" w:customStyle="1" w:styleId="B66DEB1220B040128836BFC147468775">
    <w:name w:val="B66DEB1220B040128836BFC147468775"/>
  </w:style>
  <w:style w:type="paragraph" w:customStyle="1" w:styleId="F776DDFCE9694E7ABDBCF1C62F195584">
    <w:name w:val="F776DDFCE9694E7ABDBCF1C62F195584"/>
  </w:style>
  <w:style w:type="paragraph" w:customStyle="1" w:styleId="12145B79CEB34B61B0B081DE55B351E7">
    <w:name w:val="12145B79CEB34B61B0B081DE55B351E7"/>
  </w:style>
  <w:style w:type="paragraph" w:customStyle="1" w:styleId="3B551B94A4C541F19C1CB8E484EB95C1">
    <w:name w:val="3B551B94A4C541F19C1CB8E484EB95C1"/>
  </w:style>
  <w:style w:type="paragraph" w:customStyle="1" w:styleId="9FC4AE48374349CC82E9C3DC1999F74D">
    <w:name w:val="9FC4AE48374349CC82E9C3DC1999F74D"/>
  </w:style>
  <w:style w:type="paragraph" w:customStyle="1" w:styleId="18D7617DD9EE4B24A5A56C70A1659C9F">
    <w:name w:val="18D7617DD9EE4B24A5A56C70A1659C9F"/>
  </w:style>
  <w:style w:type="paragraph" w:customStyle="1" w:styleId="063CA566112C484F89A39C3E974867BA">
    <w:name w:val="063CA566112C484F89A39C3E974867BA"/>
  </w:style>
  <w:style w:type="paragraph" w:customStyle="1" w:styleId="E10BB4B133D1452D8F21AFA036AF9B12">
    <w:name w:val="E10BB4B133D1452D8F21AFA036AF9B12"/>
  </w:style>
  <w:style w:type="paragraph" w:customStyle="1" w:styleId="17CF432AE5FF49E2821E987ED5DBADD2">
    <w:name w:val="17CF432AE5FF49E2821E987ED5DBADD2"/>
  </w:style>
  <w:style w:type="paragraph" w:customStyle="1" w:styleId="A3042C67DA0A4A39BDAAD066A01AF111">
    <w:name w:val="A3042C67DA0A4A39BDAAD066A01AF111"/>
  </w:style>
  <w:style w:type="paragraph" w:customStyle="1" w:styleId="B3EE72E546F0492FAA713CF5F45DE87B">
    <w:name w:val="B3EE72E546F0492FAA713CF5F45DE87B"/>
  </w:style>
  <w:style w:type="paragraph" w:customStyle="1" w:styleId="322565A49379430387803929C0726668">
    <w:name w:val="322565A49379430387803929C0726668"/>
  </w:style>
  <w:style w:type="paragraph" w:customStyle="1" w:styleId="DAADC77FE0DF4221A65BCC9CF50FCF9E">
    <w:name w:val="DAADC77FE0DF4221A65BCC9CF50FCF9E"/>
  </w:style>
  <w:style w:type="paragraph" w:customStyle="1" w:styleId="1CFE3522A17947C4A22DF72B4F4A705D">
    <w:name w:val="1CFE3522A17947C4A22DF72B4F4A705D"/>
  </w:style>
  <w:style w:type="paragraph" w:customStyle="1" w:styleId="0D50310FD86F43B2BC3F4419E721335B">
    <w:name w:val="0D50310FD86F43B2BC3F4419E721335B"/>
  </w:style>
  <w:style w:type="paragraph" w:customStyle="1" w:styleId="1FB33EA4909A4927B7B3C8D7377F9BA7">
    <w:name w:val="1FB33EA4909A4927B7B3C8D7377F9BA7"/>
  </w:style>
  <w:style w:type="paragraph" w:customStyle="1" w:styleId="F54E394C2D2C42DE9C30832D50A07BB5">
    <w:name w:val="F54E394C2D2C42DE9C30832D50A07BB5"/>
  </w:style>
  <w:style w:type="paragraph" w:customStyle="1" w:styleId="AB38C13828CA4EAAABF8DD9C519F86E3">
    <w:name w:val="AB38C13828CA4EAAABF8DD9C519F86E3"/>
  </w:style>
  <w:style w:type="paragraph" w:customStyle="1" w:styleId="5A4DEE2440A44B708F6D89153DBF2E2C">
    <w:name w:val="5A4DEE2440A44B708F6D89153DBF2E2C"/>
  </w:style>
  <w:style w:type="paragraph" w:customStyle="1" w:styleId="AB856206E1C74C818E1455393FFA600C">
    <w:name w:val="AB856206E1C74C818E1455393FFA600C"/>
  </w:style>
  <w:style w:type="paragraph" w:customStyle="1" w:styleId="69B211F744124AFE9BEBA5415D548C83">
    <w:name w:val="69B211F744124AFE9BEBA5415D548C83"/>
  </w:style>
  <w:style w:type="paragraph" w:customStyle="1" w:styleId="1B10D713568E47EBBBD3011B6EE9088E">
    <w:name w:val="1B10D713568E47EBBBD3011B6EE9088E"/>
  </w:style>
  <w:style w:type="paragraph" w:customStyle="1" w:styleId="D005C8270A554A3A98D90484884B3668">
    <w:name w:val="D005C8270A554A3A98D90484884B3668"/>
  </w:style>
  <w:style w:type="paragraph" w:customStyle="1" w:styleId="F80F05FAAD884CF78C892F5B2C93258A">
    <w:name w:val="F80F05FAAD884CF78C892F5B2C93258A"/>
    <w:rsid w:val="00293B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57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AFRIYIE EUGENE</dc:creator>
  <cp:keywords/>
  <dc:description/>
  <cp:lastModifiedBy>AFRIYIE EUGENE</cp:lastModifiedBy>
  <cp:revision>2</cp:revision>
  <cp:lastPrinted>2024-07-30T04:13:00Z</cp:lastPrinted>
  <dcterms:created xsi:type="dcterms:W3CDTF">2024-07-30T03:16:00Z</dcterms:created>
  <dcterms:modified xsi:type="dcterms:W3CDTF">2024-07-30T04:13:00Z</dcterms:modified>
  <cp:category/>
</cp:coreProperties>
</file>